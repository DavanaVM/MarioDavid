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6E0" w:rsidRPr="00181D37" w:rsidRDefault="00C16FC8" w:rsidP="00181D37">
      <w:pPr>
        <w:jc w:val="center"/>
        <w:rPr>
          <w:i/>
          <w:sz w:val="40"/>
        </w:rPr>
      </w:pPr>
      <w:proofErr w:type="spellStart"/>
      <w:r>
        <w:rPr>
          <w:i/>
          <w:sz w:val="40"/>
        </w:rPr>
        <w:t>Responsive</w:t>
      </w:r>
      <w:proofErr w:type="spellEnd"/>
      <w:r>
        <w:rPr>
          <w:i/>
          <w:sz w:val="40"/>
        </w:rPr>
        <w:t xml:space="preserve"> Web Design -- Übung</w:t>
      </w:r>
    </w:p>
    <w:p w:rsidR="00181D37" w:rsidRDefault="00181D37" w:rsidP="001C4EDF"/>
    <w:p w:rsidR="003C6787" w:rsidRDefault="003C6787" w:rsidP="001C4EDF"/>
    <w:p w:rsidR="003C6787" w:rsidRDefault="003C6787" w:rsidP="001C4EDF"/>
    <w:p w:rsidR="003C6787" w:rsidRDefault="00C16FC8" w:rsidP="001E5DB8">
      <w:pPr>
        <w:pStyle w:val="Listenabsatz"/>
        <w:numPr>
          <w:ilvl w:val="0"/>
          <w:numId w:val="3"/>
        </w:numPr>
      </w:pPr>
      <w:r>
        <w:t>Verwenden</w:t>
      </w:r>
      <w:r w:rsidR="0061263E">
        <w:t xml:space="preserve"> Sie die Dateien auf dem Klassenlaufwerk im Verzeichnis ‚AE-WEB/RWD-Übung‘. Es handelt sich um ein Grundgerüst einer Website für ‚kleine Monitore‘.</w:t>
      </w:r>
    </w:p>
    <w:p w:rsidR="003C6787" w:rsidRDefault="003C6787" w:rsidP="00181D37"/>
    <w:p w:rsidR="00181D37" w:rsidRDefault="00181D37" w:rsidP="00181D37"/>
    <w:p w:rsidR="00181D37" w:rsidRDefault="0061263E" w:rsidP="0097023A">
      <w:pPr>
        <w:pStyle w:val="Listenabsatz"/>
        <w:numPr>
          <w:ilvl w:val="0"/>
          <w:numId w:val="3"/>
        </w:numPr>
      </w:pPr>
      <w:r>
        <w:t xml:space="preserve">Erstellen Sie in Gruppenarbeit je eine </w:t>
      </w:r>
      <w:proofErr w:type="spellStart"/>
      <w:r>
        <w:t>responsive</w:t>
      </w:r>
      <w:proofErr w:type="spellEnd"/>
      <w:r>
        <w:t xml:space="preserve"> Version für mittlere und große Monitore. Je eine Tischreihe bildet eine Gruppe, es gibt also 2er- und 3er-Gruppen.</w:t>
      </w:r>
      <w:r>
        <w:br/>
      </w:r>
    </w:p>
    <w:p w:rsidR="0061263E" w:rsidRDefault="0061263E" w:rsidP="0097023A">
      <w:pPr>
        <w:pStyle w:val="Listenabsatz"/>
        <w:numPr>
          <w:ilvl w:val="0"/>
          <w:numId w:val="3"/>
        </w:numPr>
      </w:pPr>
      <w:r>
        <w:t xml:space="preserve">Es sollen unterschiedliche Modelle zur </w:t>
      </w:r>
      <w:proofErr w:type="spellStart"/>
      <w:r>
        <w:t>responsiven</w:t>
      </w:r>
      <w:proofErr w:type="spellEnd"/>
      <w:r>
        <w:t xml:space="preserve"> Darstellung verwendet werden.</w:t>
      </w:r>
      <w:r>
        <w:br/>
        <w:t>@media-</w:t>
      </w:r>
      <w:proofErr w:type="spellStart"/>
      <w:r>
        <w:t>queries</w:t>
      </w:r>
      <w:proofErr w:type="spellEnd"/>
      <w:r>
        <w:br/>
      </w:r>
      <w:proofErr w:type="spellStart"/>
      <w:r>
        <w:t>bootstrap</w:t>
      </w:r>
      <w:proofErr w:type="spellEnd"/>
      <w:r>
        <w:br/>
      </w:r>
      <w:proofErr w:type="spellStart"/>
      <w:r>
        <w:t>flex</w:t>
      </w:r>
      <w:proofErr w:type="spellEnd"/>
      <w:r>
        <w:t>-box-modell</w:t>
      </w:r>
      <w:r>
        <w:br/>
      </w:r>
    </w:p>
    <w:p w:rsidR="0061263E" w:rsidRDefault="0061263E" w:rsidP="0097023A">
      <w:pPr>
        <w:pStyle w:val="Listenabsatz"/>
        <w:numPr>
          <w:ilvl w:val="0"/>
          <w:numId w:val="3"/>
        </w:numPr>
      </w:pPr>
      <w:r>
        <w:t xml:space="preserve">Informieren Sie sich im </w:t>
      </w:r>
      <w:proofErr w:type="spellStart"/>
      <w:r>
        <w:t>ebit</w:t>
      </w:r>
      <w:proofErr w:type="spellEnd"/>
      <w:r>
        <w:t xml:space="preserve"> oder im Internet über die gewählte RWD-Methode und setzen Sie diese dann an dem gegebenen Beispiel um.</w:t>
      </w:r>
      <w:r>
        <w:br/>
      </w:r>
    </w:p>
    <w:p w:rsidR="0061263E" w:rsidRPr="001C4EDF" w:rsidRDefault="0061263E" w:rsidP="0097023A">
      <w:pPr>
        <w:pStyle w:val="Listenabsatz"/>
        <w:numPr>
          <w:ilvl w:val="0"/>
          <w:numId w:val="3"/>
        </w:numPr>
      </w:pPr>
      <w:r>
        <w:t>Es stehen 6UE zur Verfügung. Die einzelnen Versionen werden dann Gruppenweise vorgestellt. (Termin: Dienstag 27.09.2022)</w:t>
      </w:r>
      <w:bookmarkStart w:id="0" w:name="_GoBack"/>
      <w:bookmarkEnd w:id="0"/>
    </w:p>
    <w:sectPr w:rsidR="0061263E" w:rsidRPr="001C4EDF" w:rsidSect="00BB28BD">
      <w:headerReference w:type="default" r:id="rId7"/>
      <w:footerReference w:type="default" r:id="rId8"/>
      <w:type w:val="continuous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22E" w:rsidRDefault="0045222E">
      <w:r>
        <w:separator/>
      </w:r>
    </w:p>
  </w:endnote>
  <w:endnote w:type="continuationSeparator" w:id="0">
    <w:p w:rsidR="0045222E" w:rsidRDefault="00452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693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00"/>
      <w:gridCol w:w="2520"/>
      <w:gridCol w:w="3973"/>
    </w:tblGrid>
    <w:tr w:rsidR="002755C2" w:rsidRPr="00125EDC">
      <w:tc>
        <w:tcPr>
          <w:tcW w:w="7200" w:type="dxa"/>
          <w:tcBorders>
            <w:top w:val="single" w:sz="4" w:space="0" w:color="auto"/>
          </w:tcBorders>
        </w:tcPr>
        <w:p w:rsidR="002755C2" w:rsidRPr="00125EDC" w:rsidRDefault="002755C2" w:rsidP="00F7047C">
          <w:pPr>
            <w:spacing w:before="120"/>
            <w:rPr>
              <w:rFonts w:cs="Arial"/>
            </w:rPr>
          </w:pPr>
          <w:r w:rsidRPr="00125EDC">
            <w:rPr>
              <w:rFonts w:cs="Arial"/>
              <w:sz w:val="20"/>
            </w:rPr>
            <w:fldChar w:fldCharType="begin"/>
          </w:r>
          <w:r w:rsidRPr="00125EDC">
            <w:rPr>
              <w:rFonts w:cs="Arial"/>
              <w:sz w:val="20"/>
            </w:rPr>
            <w:instrText xml:space="preserve"> FILENAME </w:instrText>
          </w:r>
          <w:r w:rsidRPr="00125EDC">
            <w:rPr>
              <w:rFonts w:cs="Arial"/>
              <w:sz w:val="20"/>
            </w:rPr>
            <w:fldChar w:fldCharType="separate"/>
          </w:r>
          <w:r w:rsidR="00644CE7">
            <w:rPr>
              <w:rFonts w:cs="Arial"/>
              <w:noProof/>
              <w:sz w:val="20"/>
            </w:rPr>
            <w:t>Aufgaben_PS1.docx</w:t>
          </w:r>
          <w:r w:rsidRPr="00125EDC">
            <w:rPr>
              <w:rFonts w:cs="Arial"/>
              <w:sz w:val="20"/>
            </w:rPr>
            <w:fldChar w:fldCharType="end"/>
          </w:r>
          <w:r w:rsidRPr="00125EDC">
            <w:rPr>
              <w:rFonts w:cs="Arial"/>
              <w:sz w:val="20"/>
            </w:rPr>
            <w:t>/</w:t>
          </w:r>
          <w:r w:rsidR="00FE4F7C">
            <w:rPr>
              <w:rFonts w:cs="Arial"/>
              <w:sz w:val="20"/>
            </w:rPr>
            <w:t>Neudert</w:t>
          </w:r>
          <w:r w:rsidRPr="00125EDC">
            <w:rPr>
              <w:rFonts w:cs="Arial"/>
              <w:sz w:val="20"/>
            </w:rPr>
            <w:t>/</w:t>
          </w:r>
          <w:r w:rsidR="00F7047C">
            <w:rPr>
              <w:rFonts w:cs="Arial"/>
              <w:sz w:val="20"/>
            </w:rPr>
            <w:fldChar w:fldCharType="begin"/>
          </w:r>
          <w:r w:rsidR="00F7047C">
            <w:rPr>
              <w:rFonts w:cs="Arial"/>
              <w:sz w:val="20"/>
            </w:rPr>
            <w:instrText xml:space="preserve"> SAVEDATE  \@ "dd.MM.yyyy" </w:instrText>
          </w:r>
          <w:r w:rsidR="00F7047C">
            <w:rPr>
              <w:rFonts w:cs="Arial"/>
              <w:sz w:val="20"/>
            </w:rPr>
            <w:fldChar w:fldCharType="separate"/>
          </w:r>
          <w:r w:rsidR="00C16FC8">
            <w:rPr>
              <w:rFonts w:cs="Arial"/>
              <w:noProof/>
              <w:sz w:val="20"/>
            </w:rPr>
            <w:t>07.08.2019</w:t>
          </w:r>
          <w:r w:rsidR="00F7047C">
            <w:rPr>
              <w:rFonts w:cs="Arial"/>
              <w:sz w:val="20"/>
            </w:rPr>
            <w:fldChar w:fldCharType="end"/>
          </w:r>
        </w:p>
      </w:tc>
      <w:tc>
        <w:tcPr>
          <w:tcW w:w="2520" w:type="dxa"/>
          <w:tcBorders>
            <w:top w:val="single" w:sz="4" w:space="0" w:color="auto"/>
          </w:tcBorders>
        </w:tcPr>
        <w:p w:rsidR="002755C2" w:rsidRPr="00125EDC" w:rsidRDefault="002755C2" w:rsidP="00125EDC">
          <w:pPr>
            <w:pStyle w:val="Fuzeile"/>
            <w:spacing w:before="120"/>
            <w:jc w:val="right"/>
            <w:rPr>
              <w:rFonts w:cs="Arial"/>
              <w:sz w:val="20"/>
            </w:rPr>
          </w:pPr>
          <w:r w:rsidRPr="00125EDC">
            <w:rPr>
              <w:rFonts w:cs="Arial"/>
              <w:sz w:val="20"/>
            </w:rPr>
            <w:t xml:space="preserve">Seite </w:t>
          </w:r>
          <w:r w:rsidRPr="00125EDC">
            <w:rPr>
              <w:rFonts w:cs="Arial"/>
              <w:sz w:val="20"/>
            </w:rPr>
            <w:fldChar w:fldCharType="begin"/>
          </w:r>
          <w:r w:rsidRPr="00125EDC">
            <w:rPr>
              <w:rFonts w:cs="Arial"/>
              <w:sz w:val="20"/>
            </w:rPr>
            <w:instrText xml:space="preserve"> PAGE </w:instrText>
          </w:r>
          <w:r w:rsidRPr="00125EDC">
            <w:rPr>
              <w:rFonts w:cs="Arial"/>
              <w:sz w:val="20"/>
            </w:rPr>
            <w:fldChar w:fldCharType="separate"/>
          </w:r>
          <w:r w:rsidR="0061263E">
            <w:rPr>
              <w:rFonts w:cs="Arial"/>
              <w:noProof/>
              <w:sz w:val="20"/>
            </w:rPr>
            <w:t>1</w:t>
          </w:r>
          <w:r w:rsidRPr="00125EDC">
            <w:rPr>
              <w:rFonts w:cs="Arial"/>
              <w:sz w:val="20"/>
            </w:rPr>
            <w:fldChar w:fldCharType="end"/>
          </w:r>
          <w:r w:rsidRPr="00125EDC">
            <w:rPr>
              <w:rFonts w:cs="Arial"/>
              <w:sz w:val="20"/>
            </w:rPr>
            <w:t xml:space="preserve"> von </w:t>
          </w:r>
          <w:r w:rsidRPr="00125EDC">
            <w:rPr>
              <w:rFonts w:cs="Arial"/>
              <w:sz w:val="20"/>
            </w:rPr>
            <w:fldChar w:fldCharType="begin"/>
          </w:r>
          <w:r w:rsidRPr="00125EDC">
            <w:rPr>
              <w:rFonts w:cs="Arial"/>
              <w:sz w:val="20"/>
            </w:rPr>
            <w:instrText xml:space="preserve"> NUMPAGES </w:instrText>
          </w:r>
          <w:r w:rsidRPr="00125EDC">
            <w:rPr>
              <w:rFonts w:cs="Arial"/>
              <w:sz w:val="20"/>
            </w:rPr>
            <w:fldChar w:fldCharType="separate"/>
          </w:r>
          <w:r w:rsidR="0061263E">
            <w:rPr>
              <w:rFonts w:cs="Arial"/>
              <w:noProof/>
              <w:sz w:val="20"/>
            </w:rPr>
            <w:t>1</w:t>
          </w:r>
          <w:r w:rsidRPr="00125EDC">
            <w:rPr>
              <w:rFonts w:cs="Arial"/>
              <w:sz w:val="20"/>
            </w:rPr>
            <w:fldChar w:fldCharType="end"/>
          </w:r>
        </w:p>
      </w:tc>
      <w:tc>
        <w:tcPr>
          <w:tcW w:w="3973" w:type="dxa"/>
        </w:tcPr>
        <w:p w:rsidR="002755C2" w:rsidRPr="00125EDC" w:rsidRDefault="002755C2">
          <w:pPr>
            <w:rPr>
              <w:rFonts w:cs="Arial"/>
            </w:rPr>
          </w:pPr>
        </w:p>
      </w:tc>
    </w:tr>
  </w:tbl>
  <w:p w:rsidR="002755C2" w:rsidRDefault="002755C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22E" w:rsidRDefault="0045222E">
      <w:r>
        <w:separator/>
      </w:r>
    </w:p>
  </w:footnote>
  <w:footnote w:type="continuationSeparator" w:id="0">
    <w:p w:rsidR="0045222E" w:rsidRDefault="00452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9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6237"/>
    </w:tblGrid>
    <w:tr w:rsidR="002755C2" w:rsidTr="00E753BC">
      <w:tc>
        <w:tcPr>
          <w:tcW w:w="3472" w:type="dxa"/>
          <w:vAlign w:val="center"/>
        </w:tcPr>
        <w:p w:rsidR="002755C2" w:rsidRDefault="00F7047C">
          <w:pPr>
            <w:pStyle w:val="Kopfzeile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</w:rPr>
            <w:drawing>
              <wp:inline distT="0" distB="0" distL="0" distR="0">
                <wp:extent cx="1292355" cy="457201"/>
                <wp:effectExtent l="0" t="0" r="3175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IT-Schul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355" cy="4572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2755C2" w:rsidRDefault="002755C2">
          <w:pPr>
            <w:pStyle w:val="Kopfzeile"/>
            <w:jc w:val="right"/>
            <w:rPr>
              <w:rFonts w:cs="Arial"/>
              <w:sz w:val="20"/>
              <w:szCs w:val="20"/>
            </w:rPr>
          </w:pPr>
          <w:r w:rsidRPr="00125EDC">
            <w:rPr>
              <w:rFonts w:cs="Arial"/>
              <w:sz w:val="20"/>
              <w:szCs w:val="20"/>
            </w:rPr>
            <w:t>Berufsfachschule für technische Assistenten für Informatik</w:t>
          </w:r>
        </w:p>
        <w:p w:rsidR="002755C2" w:rsidRPr="00125EDC" w:rsidRDefault="002755C2" w:rsidP="00E753BC">
          <w:pPr>
            <w:pStyle w:val="Kopfzeile"/>
            <w:tabs>
              <w:tab w:val="clear" w:pos="4536"/>
            </w:tabs>
            <w:jc w:val="right"/>
            <w:rPr>
              <w:rFonts w:cs="Arial"/>
              <w:sz w:val="20"/>
              <w:szCs w:val="20"/>
            </w:rPr>
          </w:pPr>
        </w:p>
      </w:tc>
    </w:tr>
  </w:tbl>
  <w:p w:rsidR="002755C2" w:rsidRDefault="002755C2">
    <w:pPr>
      <w:pStyle w:val="Kopfzeile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553E"/>
    <w:multiLevelType w:val="hybridMultilevel"/>
    <w:tmpl w:val="F85EB9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E48DB"/>
    <w:multiLevelType w:val="multilevel"/>
    <w:tmpl w:val="427287F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67E41BE"/>
    <w:multiLevelType w:val="multilevel"/>
    <w:tmpl w:val="EF9E373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37"/>
    <w:rsid w:val="00006F36"/>
    <w:rsid w:val="00012530"/>
    <w:rsid w:val="00065D2B"/>
    <w:rsid w:val="00066939"/>
    <w:rsid w:val="00080515"/>
    <w:rsid w:val="0008151B"/>
    <w:rsid w:val="000828D0"/>
    <w:rsid w:val="00091539"/>
    <w:rsid w:val="000B7A07"/>
    <w:rsid w:val="000C13CC"/>
    <w:rsid w:val="000C3B88"/>
    <w:rsid w:val="000D10C5"/>
    <w:rsid w:val="000D1A47"/>
    <w:rsid w:val="000D294D"/>
    <w:rsid w:val="000D7FC9"/>
    <w:rsid w:val="000E2A97"/>
    <w:rsid w:val="000F0AB3"/>
    <w:rsid w:val="00102C1B"/>
    <w:rsid w:val="00107A43"/>
    <w:rsid w:val="00125EDC"/>
    <w:rsid w:val="00153FF7"/>
    <w:rsid w:val="00167741"/>
    <w:rsid w:val="00173C11"/>
    <w:rsid w:val="001761ED"/>
    <w:rsid w:val="00177CAC"/>
    <w:rsid w:val="00181D37"/>
    <w:rsid w:val="00190A5B"/>
    <w:rsid w:val="001B2DCA"/>
    <w:rsid w:val="001B782B"/>
    <w:rsid w:val="001C4EDF"/>
    <w:rsid w:val="001C7B88"/>
    <w:rsid w:val="0023137A"/>
    <w:rsid w:val="00252550"/>
    <w:rsid w:val="00274E80"/>
    <w:rsid w:val="002755C2"/>
    <w:rsid w:val="00276E88"/>
    <w:rsid w:val="002B7D0D"/>
    <w:rsid w:val="002D1E66"/>
    <w:rsid w:val="00325B36"/>
    <w:rsid w:val="00335928"/>
    <w:rsid w:val="00337056"/>
    <w:rsid w:val="003917BF"/>
    <w:rsid w:val="003C6787"/>
    <w:rsid w:val="003D38D4"/>
    <w:rsid w:val="003E1137"/>
    <w:rsid w:val="003F7C19"/>
    <w:rsid w:val="00416ECF"/>
    <w:rsid w:val="004323A9"/>
    <w:rsid w:val="004445A4"/>
    <w:rsid w:val="00451C65"/>
    <w:rsid w:val="0045222E"/>
    <w:rsid w:val="004855A5"/>
    <w:rsid w:val="004A4273"/>
    <w:rsid w:val="004A669E"/>
    <w:rsid w:val="004B2AA4"/>
    <w:rsid w:val="004E0D43"/>
    <w:rsid w:val="004E4F6D"/>
    <w:rsid w:val="00501302"/>
    <w:rsid w:val="00514AE5"/>
    <w:rsid w:val="005226B6"/>
    <w:rsid w:val="00551AAA"/>
    <w:rsid w:val="005546B5"/>
    <w:rsid w:val="005555A2"/>
    <w:rsid w:val="0058180C"/>
    <w:rsid w:val="00583B46"/>
    <w:rsid w:val="005D1966"/>
    <w:rsid w:val="0061263E"/>
    <w:rsid w:val="00627918"/>
    <w:rsid w:val="00637BA3"/>
    <w:rsid w:val="00642387"/>
    <w:rsid w:val="00644CE7"/>
    <w:rsid w:val="00647501"/>
    <w:rsid w:val="00673375"/>
    <w:rsid w:val="00710F9B"/>
    <w:rsid w:val="00722A5E"/>
    <w:rsid w:val="007522D3"/>
    <w:rsid w:val="00777506"/>
    <w:rsid w:val="0078301A"/>
    <w:rsid w:val="007D55DC"/>
    <w:rsid w:val="00825083"/>
    <w:rsid w:val="00876B02"/>
    <w:rsid w:val="008A25C6"/>
    <w:rsid w:val="008B7155"/>
    <w:rsid w:val="008C7C00"/>
    <w:rsid w:val="008F2205"/>
    <w:rsid w:val="009205B2"/>
    <w:rsid w:val="00926A13"/>
    <w:rsid w:val="00934F63"/>
    <w:rsid w:val="00962624"/>
    <w:rsid w:val="0097023A"/>
    <w:rsid w:val="0097260D"/>
    <w:rsid w:val="00974729"/>
    <w:rsid w:val="009A46E0"/>
    <w:rsid w:val="009B1A1F"/>
    <w:rsid w:val="009B729D"/>
    <w:rsid w:val="009E44A7"/>
    <w:rsid w:val="00A238B5"/>
    <w:rsid w:val="00A566AD"/>
    <w:rsid w:val="00A623BF"/>
    <w:rsid w:val="00A733CB"/>
    <w:rsid w:val="00A832A3"/>
    <w:rsid w:val="00A84F7F"/>
    <w:rsid w:val="00A87975"/>
    <w:rsid w:val="00AD36B3"/>
    <w:rsid w:val="00AD68C6"/>
    <w:rsid w:val="00AE48B5"/>
    <w:rsid w:val="00B02371"/>
    <w:rsid w:val="00B024AB"/>
    <w:rsid w:val="00B07C19"/>
    <w:rsid w:val="00B172CE"/>
    <w:rsid w:val="00B24912"/>
    <w:rsid w:val="00B63778"/>
    <w:rsid w:val="00B74408"/>
    <w:rsid w:val="00B91D0B"/>
    <w:rsid w:val="00B93379"/>
    <w:rsid w:val="00BB28BD"/>
    <w:rsid w:val="00BB70A2"/>
    <w:rsid w:val="00BD2B0A"/>
    <w:rsid w:val="00BD4CAD"/>
    <w:rsid w:val="00C0300A"/>
    <w:rsid w:val="00C16FC8"/>
    <w:rsid w:val="00C637FD"/>
    <w:rsid w:val="00C77DE9"/>
    <w:rsid w:val="00C965C2"/>
    <w:rsid w:val="00CB4507"/>
    <w:rsid w:val="00CC4CC4"/>
    <w:rsid w:val="00CD468A"/>
    <w:rsid w:val="00CD723E"/>
    <w:rsid w:val="00CD7F92"/>
    <w:rsid w:val="00CE352B"/>
    <w:rsid w:val="00CF6502"/>
    <w:rsid w:val="00CF747E"/>
    <w:rsid w:val="00D17DCC"/>
    <w:rsid w:val="00D46B8D"/>
    <w:rsid w:val="00D57DD5"/>
    <w:rsid w:val="00D641CF"/>
    <w:rsid w:val="00D76F14"/>
    <w:rsid w:val="00DA2C97"/>
    <w:rsid w:val="00DB4332"/>
    <w:rsid w:val="00DD5275"/>
    <w:rsid w:val="00DD6AF6"/>
    <w:rsid w:val="00DE3E3B"/>
    <w:rsid w:val="00DF5B3F"/>
    <w:rsid w:val="00E27C6D"/>
    <w:rsid w:val="00E36FE1"/>
    <w:rsid w:val="00E40209"/>
    <w:rsid w:val="00E753BC"/>
    <w:rsid w:val="00EC50EA"/>
    <w:rsid w:val="00EE0D4B"/>
    <w:rsid w:val="00F14CD5"/>
    <w:rsid w:val="00F27808"/>
    <w:rsid w:val="00F31CC6"/>
    <w:rsid w:val="00F42457"/>
    <w:rsid w:val="00F441AB"/>
    <w:rsid w:val="00F44980"/>
    <w:rsid w:val="00F52E9C"/>
    <w:rsid w:val="00F6366F"/>
    <w:rsid w:val="00F7047C"/>
    <w:rsid w:val="00F962F9"/>
    <w:rsid w:val="00FB0E1F"/>
    <w:rsid w:val="00FC7DA1"/>
    <w:rsid w:val="00FD2733"/>
    <w:rsid w:val="00FE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528121"/>
  <w15:docId w15:val="{A088C223-4699-4685-99D0-34BA9568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8301A"/>
    <w:rPr>
      <w:rFonts w:ascii="Arial" w:hAnsi="Arial"/>
      <w:sz w:val="24"/>
      <w:szCs w:val="24"/>
    </w:rPr>
  </w:style>
  <w:style w:type="paragraph" w:styleId="berschrift1">
    <w:name w:val="heading 1"/>
    <w:basedOn w:val="Standard"/>
    <w:next w:val="Standard"/>
    <w:qFormat/>
    <w:rsid w:val="00AE48B5"/>
    <w:pPr>
      <w:numPr>
        <w:numId w:val="1"/>
      </w:numPr>
      <w:spacing w:before="480" w:after="240"/>
      <w:outlineLvl w:val="0"/>
    </w:pPr>
    <w:rPr>
      <w:b/>
      <w:sz w:val="36"/>
    </w:rPr>
  </w:style>
  <w:style w:type="paragraph" w:styleId="berschrift2">
    <w:name w:val="heading 2"/>
    <w:basedOn w:val="Standard"/>
    <w:next w:val="Standard"/>
    <w:qFormat/>
    <w:rsid w:val="000D294D"/>
    <w:pPr>
      <w:numPr>
        <w:ilvl w:val="1"/>
        <w:numId w:val="2"/>
      </w:numPr>
      <w:spacing w:before="480" w:after="240"/>
      <w:ind w:left="578" w:hanging="578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qFormat/>
    <w:rsid w:val="000D294D"/>
    <w:pPr>
      <w:numPr>
        <w:ilvl w:val="2"/>
        <w:numId w:val="2"/>
      </w:numPr>
      <w:spacing w:before="480" w:after="240"/>
      <w:outlineLvl w:val="2"/>
    </w:pPr>
    <w:rPr>
      <w:b/>
      <w:sz w:val="28"/>
    </w:rPr>
  </w:style>
  <w:style w:type="paragraph" w:styleId="berschrift4">
    <w:name w:val="heading 4"/>
    <w:basedOn w:val="Standard"/>
    <w:next w:val="Standard"/>
    <w:qFormat/>
    <w:rsid w:val="000D294D"/>
    <w:pPr>
      <w:numPr>
        <w:ilvl w:val="3"/>
        <w:numId w:val="2"/>
      </w:numPr>
      <w:spacing w:before="480" w:after="240"/>
      <w:ind w:left="862" w:hanging="862"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uiPriority w:val="99"/>
    <w:rsid w:val="0078301A"/>
    <w:rPr>
      <w:rFonts w:ascii="Arial" w:hAnsi="Arial"/>
      <w:color w:val="0000FF"/>
      <w:sz w:val="24"/>
      <w:u w:val="single"/>
    </w:rPr>
  </w:style>
  <w:style w:type="paragraph" w:customStyle="1" w:styleId="BeschriftungBIT">
    <w:name w:val="Beschriftung_BIT"/>
    <w:basedOn w:val="Standard"/>
    <w:next w:val="Standard"/>
    <w:rsid w:val="00BD2B0A"/>
    <w:rPr>
      <w:i/>
      <w:sz w:val="20"/>
    </w:rPr>
  </w:style>
  <w:style w:type="paragraph" w:customStyle="1" w:styleId="TitelBIT">
    <w:name w:val="Titel_BIT"/>
    <w:basedOn w:val="Standard"/>
    <w:next w:val="Standard"/>
    <w:rsid w:val="0097260D"/>
    <w:pPr>
      <w:spacing w:before="480" w:after="480"/>
      <w:jc w:val="center"/>
    </w:pPr>
    <w:rPr>
      <w:b/>
      <w:sz w:val="40"/>
    </w:rPr>
  </w:style>
  <w:style w:type="paragraph" w:customStyle="1" w:styleId="AutorBIT">
    <w:name w:val="Autor_BIT"/>
    <w:basedOn w:val="Standard"/>
    <w:next w:val="Standard"/>
    <w:rsid w:val="0097260D"/>
    <w:pPr>
      <w:spacing w:before="120" w:after="120"/>
      <w:jc w:val="center"/>
    </w:pPr>
    <w:rPr>
      <w:rFonts w:cs="Arial"/>
      <w:b/>
      <w:bCs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5D1966"/>
    <w:pPr>
      <w:tabs>
        <w:tab w:val="left" w:pos="480"/>
        <w:tab w:val="right" w:leader="dot" w:pos="9628"/>
      </w:tabs>
    </w:pPr>
    <w:rPr>
      <w:i/>
      <w:iCs/>
      <w:noProof/>
    </w:rPr>
  </w:style>
  <w:style w:type="paragraph" w:styleId="Funotentext">
    <w:name w:val="footnote text"/>
    <w:basedOn w:val="Standard"/>
    <w:semiHidden/>
    <w:pPr>
      <w:spacing w:line="360" w:lineRule="auto"/>
    </w:pPr>
    <w:rPr>
      <w:szCs w:val="20"/>
    </w:rPr>
  </w:style>
  <w:style w:type="paragraph" w:styleId="Verzeichnis2">
    <w:name w:val="toc 2"/>
    <w:basedOn w:val="Standard"/>
    <w:next w:val="Standard"/>
    <w:autoRedefine/>
    <w:semiHidden/>
    <w:rsid w:val="00CE352B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CE352B"/>
    <w:pPr>
      <w:ind w:left="480"/>
    </w:pPr>
  </w:style>
  <w:style w:type="paragraph" w:styleId="Verzeichnis4">
    <w:name w:val="toc 4"/>
    <w:basedOn w:val="Standard"/>
    <w:next w:val="Standard"/>
    <w:autoRedefine/>
    <w:semiHidden/>
    <w:rsid w:val="00CE352B"/>
    <w:pPr>
      <w:ind w:left="720"/>
    </w:pPr>
  </w:style>
  <w:style w:type="paragraph" w:styleId="Beschriftung">
    <w:name w:val="caption"/>
    <w:basedOn w:val="Standard"/>
    <w:next w:val="Standard"/>
    <w:qFormat/>
    <w:rsid w:val="00CE352B"/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semiHidden/>
    <w:rsid w:val="00CE352B"/>
  </w:style>
  <w:style w:type="table" w:customStyle="1" w:styleId="Tabellengitternetz">
    <w:name w:val="Tabellengitternetz"/>
    <w:basedOn w:val="NormaleTabelle"/>
    <w:rsid w:val="00D17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08051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80515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rsid w:val="008B7155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8B715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9A4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Schreibmaschine">
    <w:name w:val="HTML Typewriter"/>
    <w:basedOn w:val="Absatz-Standardschriftart"/>
    <w:uiPriority w:val="99"/>
    <w:unhideWhenUsed/>
    <w:rsid w:val="008C7C00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181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udert\AppData\Roaming\Microsoft\Templates\Skriptvorlag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Skriptvorlage.dot</Template>
  <TotalTime>0</TotalTime>
  <Pages>1</Pages>
  <Words>100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TAI 02 : HTML-Kurzarbeit</vt:lpstr>
    </vt:vector>
  </TitlesOfParts>
  <Company>Bit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TAI 02 : HTML-Kurzarbeit</dc:title>
  <dc:creator>Putz</dc:creator>
  <cp:lastModifiedBy>Michael</cp:lastModifiedBy>
  <cp:revision>3</cp:revision>
  <cp:lastPrinted>2015-12-21T08:44:00Z</cp:lastPrinted>
  <dcterms:created xsi:type="dcterms:W3CDTF">2022-09-19T07:35:00Z</dcterms:created>
  <dcterms:modified xsi:type="dcterms:W3CDTF">2022-09-19T07:43:00Z</dcterms:modified>
</cp:coreProperties>
</file>